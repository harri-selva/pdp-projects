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3E9D6" w14:textId="77777777" w:rsidR="00CD45AC" w:rsidRDefault="00CD45AC" w:rsidP="00725B06">
      <w:pPr>
        <w:rPr>
          <w:rFonts w:ascii="Courier New" w:hAnsi="Courier New" w:cs="Courier New"/>
          <w:color w:val="000000" w:themeColor="text1"/>
        </w:rPr>
      </w:pPr>
    </w:p>
    <w:p w14:paraId="18528EBC" w14:textId="09BDA268" w:rsidR="00CD45AC" w:rsidRPr="00CD6009" w:rsidRDefault="00CD45AC" w:rsidP="00CD45AC">
      <w:pPr>
        <w:jc w:val="center"/>
        <w:rPr>
          <w:rFonts w:cstheme="minorHAnsi"/>
          <w:b/>
          <w:bCs/>
          <w:color w:val="000000" w:themeColor="text1"/>
          <w:sz w:val="36"/>
          <w:szCs w:val="36"/>
          <w:u w:val="single"/>
        </w:rPr>
      </w:pPr>
      <w:r w:rsidRPr="00CD6009">
        <w:rPr>
          <w:rFonts w:cstheme="minorHAnsi"/>
          <w:b/>
          <w:bCs/>
          <w:color w:val="000000" w:themeColor="text1"/>
          <w:sz w:val="36"/>
          <w:szCs w:val="36"/>
          <w:u w:val="single"/>
        </w:rPr>
        <w:t>Video Appendix</w:t>
      </w:r>
    </w:p>
    <w:p w14:paraId="5DF801DE" w14:textId="77777777" w:rsidR="00CD45AC" w:rsidRDefault="00CD45AC" w:rsidP="00725B06">
      <w:pPr>
        <w:rPr>
          <w:rFonts w:ascii="Courier New" w:hAnsi="Courier New" w:cs="Courier New"/>
          <w:color w:val="000000" w:themeColor="text1"/>
        </w:rPr>
      </w:pPr>
    </w:p>
    <w:p w14:paraId="0882CD13" w14:textId="77777777" w:rsidR="00CD45AC" w:rsidRDefault="00CD45AC" w:rsidP="00725B06">
      <w:pPr>
        <w:rPr>
          <w:rFonts w:ascii="Courier New" w:hAnsi="Courier New" w:cs="Courier New"/>
          <w:color w:val="000000" w:themeColor="text1"/>
        </w:rPr>
      </w:pPr>
    </w:p>
    <w:p w14:paraId="471D3C1E" w14:textId="323A7AB9" w:rsidR="0094767A" w:rsidRPr="00FC04EE" w:rsidRDefault="006941E4" w:rsidP="00725B06">
      <w:pPr>
        <w:rPr>
          <w:rFonts w:ascii="Courier New" w:hAnsi="Courier New" w:cs="Courier New"/>
          <w:color w:val="000000" w:themeColor="text1"/>
        </w:rPr>
      </w:pPr>
      <w:r w:rsidRPr="00FC04EE">
        <w:rPr>
          <w:rFonts w:ascii="Courier New" w:hAnsi="Courier New" w:cs="Courier New"/>
          <w:color w:val="000000" w:themeColor="text1"/>
        </w:rPr>
        <w:t xml:space="preserve">User Interface Test </w:t>
      </w:r>
      <w:r w:rsidR="0094767A" w:rsidRPr="00FC04EE">
        <w:rPr>
          <w:rFonts w:ascii="Courier New" w:hAnsi="Courier New" w:cs="Courier New"/>
          <w:color w:val="000000" w:themeColor="text1"/>
        </w:rPr>
        <w:t>–</w:t>
      </w:r>
      <w:r w:rsidRPr="00FC04EE">
        <w:rPr>
          <w:rFonts w:ascii="Courier New" w:hAnsi="Courier New" w:cs="Courier New"/>
          <w:color w:val="000000" w:themeColor="text1"/>
        </w:rPr>
        <w:t xml:space="preserve"> </w:t>
      </w:r>
    </w:p>
    <w:p w14:paraId="055DB7EC" w14:textId="30D48BDD" w:rsidR="00946585" w:rsidRPr="00FC04EE" w:rsidRDefault="0094767A" w:rsidP="00725B06">
      <w:pPr>
        <w:rPr>
          <w:rFonts w:ascii="Courier New" w:hAnsi="Courier New" w:cs="Courier New"/>
          <w:color w:val="000000" w:themeColor="text1"/>
        </w:rPr>
      </w:pPr>
      <w:hyperlink r:id="rId6" w:history="1">
        <w:r w:rsidRPr="00FC04EE">
          <w:rPr>
            <w:rStyle w:val="Hyperlink"/>
            <w:rFonts w:ascii="Courier New" w:hAnsi="Courier New" w:cs="Courier New"/>
            <w:color w:val="000000" w:themeColor="text1"/>
            <w:u w:val="none"/>
          </w:rPr>
          <w:t>https://www.youtube.com/watch?v=_As6_76a_4c</w:t>
        </w:r>
      </w:hyperlink>
      <w:r w:rsidR="00725B06" w:rsidRPr="00FC04EE">
        <w:rPr>
          <w:rFonts w:ascii="Courier New" w:hAnsi="Courier New" w:cs="Courier New"/>
          <w:color w:val="000000" w:themeColor="text1"/>
        </w:rPr>
        <w:t xml:space="preserve"> </w:t>
      </w:r>
    </w:p>
    <w:p w14:paraId="097038A5" w14:textId="77777777" w:rsidR="006941E4" w:rsidRPr="00FC04EE" w:rsidRDefault="006941E4" w:rsidP="00725B06">
      <w:pPr>
        <w:rPr>
          <w:rFonts w:ascii="Courier New" w:hAnsi="Courier New" w:cs="Courier New"/>
          <w:color w:val="000000" w:themeColor="text1"/>
        </w:rPr>
      </w:pPr>
    </w:p>
    <w:p w14:paraId="53AA3982" w14:textId="252B0B3B" w:rsidR="00170E33" w:rsidRPr="00FC04EE" w:rsidRDefault="00017BB1" w:rsidP="00725B06">
      <w:pPr>
        <w:rPr>
          <w:rFonts w:ascii="Courier New" w:hAnsi="Courier New" w:cs="Courier New"/>
          <w:color w:val="000000" w:themeColor="text1"/>
        </w:rPr>
      </w:pPr>
      <w:r w:rsidRPr="00FC04EE">
        <w:rPr>
          <w:rFonts w:ascii="Courier New" w:hAnsi="Courier New" w:cs="Courier New"/>
          <w:color w:val="000000" w:themeColor="text1"/>
        </w:rPr>
        <w:t>Covering the queen successfully</w:t>
      </w:r>
      <w:r w:rsidR="0076438E" w:rsidRPr="00FC04EE">
        <w:rPr>
          <w:rFonts w:ascii="Courier New" w:hAnsi="Courier New" w:cs="Courier New"/>
          <w:color w:val="000000" w:themeColor="text1"/>
        </w:rPr>
        <w:t xml:space="preserve"> </w:t>
      </w:r>
      <w:r w:rsidR="00170E33" w:rsidRPr="00FC04EE">
        <w:rPr>
          <w:rFonts w:ascii="Courier New" w:hAnsi="Courier New" w:cs="Courier New"/>
          <w:color w:val="000000" w:themeColor="text1"/>
        </w:rPr>
        <w:t>–</w:t>
      </w:r>
      <w:r w:rsidR="0076438E" w:rsidRPr="00FC04EE">
        <w:rPr>
          <w:rFonts w:ascii="Courier New" w:hAnsi="Courier New" w:cs="Courier New"/>
          <w:color w:val="000000" w:themeColor="text1"/>
        </w:rPr>
        <w:t xml:space="preserve"> </w:t>
      </w:r>
    </w:p>
    <w:p w14:paraId="104ECBEF" w14:textId="72EEF141" w:rsidR="006941E4" w:rsidRPr="00FC04EE" w:rsidRDefault="002F0B3C" w:rsidP="00725B06">
      <w:pPr>
        <w:rPr>
          <w:rFonts w:ascii="Courier New" w:hAnsi="Courier New" w:cs="Courier New"/>
          <w:color w:val="000000" w:themeColor="text1"/>
        </w:rPr>
      </w:pPr>
      <w:r w:rsidRPr="00FC04EE">
        <w:rPr>
          <w:rFonts w:ascii="Courier New" w:hAnsi="Courier New" w:cs="Courier New"/>
          <w:color w:val="000000" w:themeColor="text1"/>
        </w:rPr>
        <w:t>https://www.youtube.com/watch?v=JGMBBlymlWc</w:t>
      </w:r>
    </w:p>
    <w:p w14:paraId="641E95BF" w14:textId="1B12695D" w:rsidR="005C766C" w:rsidRPr="00FC04EE" w:rsidRDefault="00932F29" w:rsidP="00725B06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</w:t>
      </w:r>
    </w:p>
    <w:p w14:paraId="261111B3" w14:textId="07D68E0A" w:rsidR="0094767A" w:rsidRPr="00FC04EE" w:rsidRDefault="005C766C" w:rsidP="00725B06">
      <w:pPr>
        <w:rPr>
          <w:rFonts w:ascii="Courier New" w:hAnsi="Courier New" w:cs="Courier New"/>
          <w:color w:val="000000" w:themeColor="text1"/>
        </w:rPr>
      </w:pPr>
      <w:r w:rsidRPr="00FC04EE">
        <w:rPr>
          <w:rFonts w:ascii="Courier New" w:hAnsi="Courier New" w:cs="Courier New"/>
          <w:color w:val="000000" w:themeColor="text1"/>
        </w:rPr>
        <w:t xml:space="preserve">Failing to cover the queen </w:t>
      </w:r>
      <w:r w:rsidR="0094767A" w:rsidRPr="00FC04EE">
        <w:rPr>
          <w:rFonts w:ascii="Courier New" w:hAnsi="Courier New" w:cs="Courier New"/>
          <w:color w:val="000000" w:themeColor="text1"/>
        </w:rPr>
        <w:t>–</w:t>
      </w:r>
      <w:r w:rsidRPr="00FC04EE">
        <w:rPr>
          <w:rFonts w:ascii="Courier New" w:hAnsi="Courier New" w:cs="Courier New"/>
          <w:color w:val="000000" w:themeColor="text1"/>
        </w:rPr>
        <w:t xml:space="preserve"> </w:t>
      </w:r>
    </w:p>
    <w:p w14:paraId="77AA0F77" w14:textId="0C4C7E88" w:rsidR="002F0B3C" w:rsidRPr="00FC04EE" w:rsidRDefault="0094767A" w:rsidP="00725B06">
      <w:pPr>
        <w:rPr>
          <w:rFonts w:ascii="Courier New" w:hAnsi="Courier New" w:cs="Courier New"/>
          <w:color w:val="000000" w:themeColor="text1"/>
        </w:rPr>
      </w:pPr>
      <w:hyperlink r:id="rId7" w:history="1">
        <w:r w:rsidRPr="00FC04EE">
          <w:rPr>
            <w:rStyle w:val="Hyperlink"/>
            <w:rFonts w:ascii="Courier New" w:hAnsi="Courier New" w:cs="Courier New"/>
            <w:color w:val="000000" w:themeColor="text1"/>
            <w:u w:val="none"/>
          </w:rPr>
          <w:t>https://www.youtube.com/watch?v=_4dBOvG6kqU</w:t>
        </w:r>
      </w:hyperlink>
    </w:p>
    <w:p w14:paraId="63F52D61" w14:textId="77777777" w:rsidR="005D1D18" w:rsidRPr="00FC04EE" w:rsidRDefault="005D1D18" w:rsidP="00725B06">
      <w:pPr>
        <w:rPr>
          <w:rFonts w:ascii="Courier New" w:hAnsi="Courier New" w:cs="Courier New"/>
          <w:color w:val="000000" w:themeColor="text1"/>
        </w:rPr>
      </w:pPr>
    </w:p>
    <w:p w14:paraId="1753E716" w14:textId="07508E55" w:rsidR="005D1D18" w:rsidRPr="00FC04EE" w:rsidRDefault="00DC28D5" w:rsidP="00725B06">
      <w:pPr>
        <w:rPr>
          <w:rFonts w:ascii="Courier New" w:hAnsi="Courier New" w:cs="Courier New"/>
          <w:color w:val="000000" w:themeColor="text1"/>
        </w:rPr>
      </w:pPr>
      <w:r w:rsidRPr="00FC04EE">
        <w:rPr>
          <w:rFonts w:ascii="Courier New" w:hAnsi="Courier New" w:cs="Courier New"/>
          <w:color w:val="000000" w:themeColor="text1"/>
        </w:rPr>
        <w:t>Going from 10 to 5 points (</w:t>
      </w:r>
      <w:proofErr w:type="spellStart"/>
      <w:r w:rsidRPr="00FC04EE">
        <w:rPr>
          <w:rFonts w:ascii="Courier New" w:hAnsi="Courier New" w:cs="Courier New"/>
          <w:color w:val="000000" w:themeColor="text1"/>
        </w:rPr>
        <w:t>pay_due</w:t>
      </w:r>
      <w:proofErr w:type="spellEnd"/>
      <w:r w:rsidRPr="00FC04EE">
        <w:rPr>
          <w:rFonts w:ascii="Courier New" w:hAnsi="Courier New" w:cs="Courier New"/>
          <w:color w:val="000000" w:themeColor="text1"/>
        </w:rPr>
        <w:t xml:space="preserve"> method) -</w:t>
      </w:r>
      <w:r w:rsidR="000909F6" w:rsidRPr="00FC04EE">
        <w:rPr>
          <w:rFonts w:ascii="Courier New" w:hAnsi="Courier New" w:cs="Courier New"/>
          <w:color w:val="000000" w:themeColor="text1"/>
        </w:rPr>
        <w:t>https://www.youtube.com/watch?v=Qsvba8VEzXY</w:t>
      </w:r>
    </w:p>
    <w:p w14:paraId="1739539B" w14:textId="77777777" w:rsidR="00815543" w:rsidRPr="00FC04EE" w:rsidRDefault="00815543" w:rsidP="00725B06">
      <w:pPr>
        <w:rPr>
          <w:rFonts w:ascii="Courier New" w:hAnsi="Courier New" w:cs="Courier New"/>
          <w:color w:val="000000" w:themeColor="text1"/>
        </w:rPr>
      </w:pPr>
    </w:p>
    <w:p w14:paraId="128DFF5A" w14:textId="437FF119" w:rsidR="0094767A" w:rsidRPr="00FC04EE" w:rsidRDefault="003B2C2D" w:rsidP="00725B06">
      <w:pPr>
        <w:rPr>
          <w:rFonts w:ascii="Courier New" w:hAnsi="Courier New" w:cs="Courier New"/>
          <w:color w:val="000000" w:themeColor="text1"/>
        </w:rPr>
      </w:pPr>
      <w:r w:rsidRPr="00FC04EE">
        <w:rPr>
          <w:rFonts w:ascii="Courier New" w:hAnsi="Courier New" w:cs="Courier New"/>
          <w:color w:val="000000" w:themeColor="text1"/>
        </w:rPr>
        <w:t>Going from -5 to 5 points (</w:t>
      </w:r>
      <w:proofErr w:type="spellStart"/>
      <w:r w:rsidRPr="00FC04EE">
        <w:rPr>
          <w:rFonts w:ascii="Courier New" w:hAnsi="Courier New" w:cs="Courier New"/>
          <w:color w:val="000000" w:themeColor="text1"/>
        </w:rPr>
        <w:t>pay_due</w:t>
      </w:r>
      <w:proofErr w:type="spellEnd"/>
      <w:r w:rsidRPr="00FC04EE">
        <w:rPr>
          <w:rFonts w:ascii="Courier New" w:hAnsi="Courier New" w:cs="Courier New"/>
          <w:color w:val="000000" w:themeColor="text1"/>
        </w:rPr>
        <w:t xml:space="preserve"> method) - </w:t>
      </w:r>
      <w:hyperlink r:id="rId8" w:history="1">
        <w:r w:rsidRPr="00FC04EE">
          <w:rPr>
            <w:rFonts w:ascii="Courier New" w:hAnsi="Courier New" w:cs="Courier New"/>
            <w:color w:val="000000" w:themeColor="text1"/>
          </w:rPr>
          <w:t>https://www.youtube.com/watch?v=rv2n3cCPomI</w:t>
        </w:r>
      </w:hyperlink>
    </w:p>
    <w:p w14:paraId="3639D5CA" w14:textId="77777777" w:rsidR="003B2C2D" w:rsidRPr="00FC04EE" w:rsidRDefault="003B2C2D" w:rsidP="00725B06">
      <w:pPr>
        <w:rPr>
          <w:rFonts w:ascii="Courier New" w:hAnsi="Courier New" w:cs="Courier New"/>
          <w:color w:val="FFFFFF"/>
          <w:sz w:val="23"/>
          <w:szCs w:val="23"/>
          <w:shd w:val="clear" w:color="auto" w:fill="282828"/>
        </w:rPr>
      </w:pPr>
    </w:p>
    <w:p w14:paraId="0EB2B706" w14:textId="208DC98E" w:rsidR="003B2C2D" w:rsidRPr="00FC04EE" w:rsidRDefault="003B2C2D" w:rsidP="00725B06">
      <w:pPr>
        <w:rPr>
          <w:rFonts w:ascii="Courier New" w:hAnsi="Courier New" w:cs="Courier New"/>
          <w:color w:val="000000" w:themeColor="text1"/>
        </w:rPr>
      </w:pPr>
      <w:r w:rsidRPr="00FC04EE">
        <w:rPr>
          <w:rFonts w:ascii="Courier New" w:hAnsi="Courier New" w:cs="Courier New"/>
          <w:color w:val="000000" w:themeColor="text1"/>
        </w:rPr>
        <w:t>Going from -5 to -10 points (</w:t>
      </w:r>
      <w:proofErr w:type="spellStart"/>
      <w:r w:rsidRPr="00FC04EE">
        <w:rPr>
          <w:rFonts w:ascii="Courier New" w:hAnsi="Courier New" w:cs="Courier New"/>
          <w:color w:val="000000" w:themeColor="text1"/>
        </w:rPr>
        <w:t>pay_due</w:t>
      </w:r>
      <w:proofErr w:type="spellEnd"/>
      <w:r w:rsidRPr="00FC04EE">
        <w:rPr>
          <w:rFonts w:ascii="Courier New" w:hAnsi="Courier New" w:cs="Courier New"/>
          <w:color w:val="000000" w:themeColor="text1"/>
        </w:rPr>
        <w:t xml:space="preserve"> method) - </w:t>
      </w:r>
      <w:hyperlink r:id="rId9" w:history="1">
        <w:r w:rsidR="00170E33" w:rsidRPr="00FC04EE">
          <w:rPr>
            <w:rStyle w:val="Hyperlink"/>
            <w:rFonts w:ascii="Courier New" w:hAnsi="Courier New" w:cs="Courier New"/>
            <w:color w:val="000000" w:themeColor="text1"/>
            <w:u w:val="none"/>
          </w:rPr>
          <w:t>https://www.youtube.com/watch?v=CotBJZ4kM_k</w:t>
        </w:r>
      </w:hyperlink>
    </w:p>
    <w:p w14:paraId="4D4A7ED2" w14:textId="77777777" w:rsidR="00170E33" w:rsidRPr="00FC04EE" w:rsidRDefault="00170E33" w:rsidP="00725B06">
      <w:pPr>
        <w:rPr>
          <w:rFonts w:ascii="Courier New" w:hAnsi="Courier New" w:cs="Courier New"/>
          <w:color w:val="000000" w:themeColor="text1"/>
        </w:rPr>
      </w:pPr>
    </w:p>
    <w:p w14:paraId="380A78D6" w14:textId="2EDB9181" w:rsidR="00170E33" w:rsidRPr="00FC04EE" w:rsidRDefault="00170E33" w:rsidP="00725B06">
      <w:pPr>
        <w:rPr>
          <w:rFonts w:ascii="Courier New" w:hAnsi="Courier New" w:cs="Courier New"/>
          <w:color w:val="000000" w:themeColor="text1"/>
        </w:rPr>
      </w:pPr>
      <w:r w:rsidRPr="00FC04EE">
        <w:rPr>
          <w:rFonts w:ascii="Courier New" w:hAnsi="Courier New" w:cs="Courier New"/>
          <w:color w:val="000000" w:themeColor="text1"/>
        </w:rPr>
        <w:t>Full system test: Carrom with a twist (Part 1) - https://www.youtube.com/watch?v=g4tTCbiXaHM</w:t>
      </w:r>
    </w:p>
    <w:p w14:paraId="043EE59A" w14:textId="77777777" w:rsidR="005D1D18" w:rsidRPr="00FC04EE" w:rsidRDefault="005D1D18" w:rsidP="00725B06">
      <w:pPr>
        <w:rPr>
          <w:rFonts w:ascii="Courier New" w:hAnsi="Courier New" w:cs="Courier New"/>
          <w:color w:val="000000" w:themeColor="text1"/>
        </w:rPr>
      </w:pPr>
    </w:p>
    <w:p w14:paraId="14F4B010" w14:textId="4929AAF9" w:rsidR="002F0B3C" w:rsidRPr="00FC04EE" w:rsidRDefault="00A53403" w:rsidP="00725B06">
      <w:pPr>
        <w:rPr>
          <w:rFonts w:ascii="Courier New" w:hAnsi="Courier New" w:cs="Courier New"/>
          <w:color w:val="000000" w:themeColor="text1"/>
        </w:rPr>
      </w:pPr>
      <w:r w:rsidRPr="00FC04EE">
        <w:rPr>
          <w:rFonts w:ascii="Courier New" w:hAnsi="Courier New" w:cs="Courier New"/>
          <w:color w:val="000000" w:themeColor="text1"/>
        </w:rPr>
        <w:t xml:space="preserve">Full system test: Carrom with a twist (Part 2) - </w:t>
      </w:r>
      <w:hyperlink r:id="rId10" w:history="1">
        <w:r w:rsidR="00C5610B" w:rsidRPr="00FC04EE">
          <w:rPr>
            <w:rFonts w:ascii="Courier New" w:hAnsi="Courier New" w:cs="Courier New"/>
            <w:color w:val="000000" w:themeColor="text1"/>
          </w:rPr>
          <w:t>https://www.youtube.com/watch?v=TmpChy7S28s</w:t>
        </w:r>
      </w:hyperlink>
    </w:p>
    <w:p w14:paraId="69641707" w14:textId="77777777" w:rsidR="005115D8" w:rsidRDefault="005115D8" w:rsidP="00725B06">
      <w:pPr>
        <w:rPr>
          <w:rFonts w:ascii="Courier New" w:hAnsi="Courier New" w:cs="Courier New"/>
          <w:color w:val="000000" w:themeColor="text1"/>
        </w:rPr>
      </w:pPr>
    </w:p>
    <w:p w14:paraId="67A768C0" w14:textId="3CCBC240" w:rsidR="00DA2AD3" w:rsidRDefault="00CE5071" w:rsidP="00725B06">
      <w:pPr>
        <w:rPr>
          <w:rFonts w:ascii="Courier New" w:hAnsi="Courier New" w:cs="Courier New"/>
          <w:color w:val="000000" w:themeColor="text1"/>
        </w:rPr>
      </w:pPr>
      <w:r w:rsidRPr="00CE5071">
        <w:rPr>
          <w:rFonts w:ascii="Courier New" w:hAnsi="Courier New" w:cs="Courier New"/>
          <w:color w:val="000000" w:themeColor="text1"/>
        </w:rPr>
        <w:t>Test Run 2 - A 5 Minute Game</w:t>
      </w:r>
      <w:r>
        <w:rPr>
          <w:rFonts w:ascii="Courier New" w:hAnsi="Courier New" w:cs="Courier New"/>
          <w:color w:val="000000" w:themeColor="text1"/>
        </w:rPr>
        <w:t xml:space="preserve"> - </w:t>
      </w:r>
    </w:p>
    <w:p w14:paraId="334EB991" w14:textId="09D91280" w:rsidR="00C5610B" w:rsidRPr="005115D8" w:rsidRDefault="005115D8" w:rsidP="00725B06">
      <w:pPr>
        <w:rPr>
          <w:rFonts w:ascii="Courier New" w:hAnsi="Courier New" w:cs="Courier New"/>
          <w:color w:val="000000" w:themeColor="text1"/>
        </w:rPr>
      </w:pPr>
      <w:r w:rsidRPr="005115D8">
        <w:rPr>
          <w:rFonts w:ascii="Courier New" w:hAnsi="Courier New" w:cs="Courier New"/>
          <w:color w:val="000000" w:themeColor="text1"/>
        </w:rPr>
        <w:t>https://www.youtube.com/watch?v=a_v8bYkiOlQ</w:t>
      </w:r>
    </w:p>
    <w:sectPr w:rsidR="00C5610B" w:rsidRPr="005115D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BCE86" w14:textId="77777777" w:rsidR="00EF30A7" w:rsidRDefault="00EF30A7" w:rsidP="00DD3963">
      <w:r>
        <w:separator/>
      </w:r>
    </w:p>
  </w:endnote>
  <w:endnote w:type="continuationSeparator" w:id="0">
    <w:p w14:paraId="59AAF709" w14:textId="77777777" w:rsidR="00EF30A7" w:rsidRDefault="00EF30A7" w:rsidP="00DD3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98508011"/>
      <w:docPartObj>
        <w:docPartGallery w:val="Page Numbers (Bottom of Page)"/>
        <w:docPartUnique/>
      </w:docPartObj>
    </w:sdtPr>
    <w:sdtContent>
      <w:p w14:paraId="711C1F07" w14:textId="77777777" w:rsidR="00CD45AC" w:rsidRDefault="00CD45AC" w:rsidP="00CD45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5EDF4075" w14:textId="35B8BE84" w:rsidR="00CD45AC" w:rsidRDefault="00CD45AC" w:rsidP="00CD45AC">
    <w:pPr>
      <w:pStyle w:val="Footer"/>
      <w:ind w:right="360"/>
    </w:pPr>
    <w:r>
      <w:t>7517, 2024</w:t>
    </w:r>
  </w:p>
  <w:p w14:paraId="1A631EBE" w14:textId="77777777" w:rsidR="00CD45AC" w:rsidRDefault="00CD4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EABC0" w14:textId="77777777" w:rsidR="00EF30A7" w:rsidRDefault="00EF30A7" w:rsidP="00DD3963">
      <w:r>
        <w:separator/>
      </w:r>
    </w:p>
  </w:footnote>
  <w:footnote w:type="continuationSeparator" w:id="0">
    <w:p w14:paraId="3A52F5E3" w14:textId="77777777" w:rsidR="00EF30A7" w:rsidRDefault="00EF30A7" w:rsidP="00DD3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4C5D9" w14:textId="3FD2B4E0" w:rsidR="00694263" w:rsidRDefault="00694263" w:rsidP="00694263">
    <w:pPr>
      <w:pStyle w:val="Header"/>
    </w:pPr>
  </w:p>
  <w:p w14:paraId="07A1C88E" w14:textId="1463EE22" w:rsidR="00DD3963" w:rsidRPr="00694263" w:rsidRDefault="00DD3963" w:rsidP="006942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56"/>
    <w:rsid w:val="00017BB1"/>
    <w:rsid w:val="000230EC"/>
    <w:rsid w:val="000909F6"/>
    <w:rsid w:val="000D4656"/>
    <w:rsid w:val="000E05F9"/>
    <w:rsid w:val="00170E33"/>
    <w:rsid w:val="00207F17"/>
    <w:rsid w:val="00227E78"/>
    <w:rsid w:val="002F0B3C"/>
    <w:rsid w:val="003153A5"/>
    <w:rsid w:val="00323FB4"/>
    <w:rsid w:val="003B2C2D"/>
    <w:rsid w:val="003B3B9F"/>
    <w:rsid w:val="004E2BD6"/>
    <w:rsid w:val="005115D8"/>
    <w:rsid w:val="0053228F"/>
    <w:rsid w:val="00593FA6"/>
    <w:rsid w:val="005C766C"/>
    <w:rsid w:val="005D1D18"/>
    <w:rsid w:val="00604631"/>
    <w:rsid w:val="0060517C"/>
    <w:rsid w:val="0067799E"/>
    <w:rsid w:val="006941E4"/>
    <w:rsid w:val="00694263"/>
    <w:rsid w:val="00725B06"/>
    <w:rsid w:val="0076438E"/>
    <w:rsid w:val="00815543"/>
    <w:rsid w:val="008F17BE"/>
    <w:rsid w:val="00932F29"/>
    <w:rsid w:val="00946585"/>
    <w:rsid w:val="0094767A"/>
    <w:rsid w:val="009A57A7"/>
    <w:rsid w:val="009D4EE5"/>
    <w:rsid w:val="00A25F27"/>
    <w:rsid w:val="00A53403"/>
    <w:rsid w:val="00C5610B"/>
    <w:rsid w:val="00CD45AC"/>
    <w:rsid w:val="00CD6009"/>
    <w:rsid w:val="00CE5071"/>
    <w:rsid w:val="00D55733"/>
    <w:rsid w:val="00DA2AD3"/>
    <w:rsid w:val="00DC28D5"/>
    <w:rsid w:val="00DD3963"/>
    <w:rsid w:val="00E73EF9"/>
    <w:rsid w:val="00EF30A7"/>
    <w:rsid w:val="00FC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A7089"/>
  <w15:chartTrackingRefBased/>
  <w15:docId w15:val="{85C4D0EE-442C-D944-A8E9-41A5DE7A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631"/>
  </w:style>
  <w:style w:type="paragraph" w:styleId="Heading1">
    <w:name w:val="heading 1"/>
    <w:basedOn w:val="Normal"/>
    <w:link w:val="Heading1Char"/>
    <w:uiPriority w:val="9"/>
    <w:qFormat/>
    <w:rsid w:val="00DA2A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9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963"/>
  </w:style>
  <w:style w:type="paragraph" w:styleId="Footer">
    <w:name w:val="footer"/>
    <w:basedOn w:val="Normal"/>
    <w:link w:val="FooterChar"/>
    <w:uiPriority w:val="99"/>
    <w:unhideWhenUsed/>
    <w:rsid w:val="00DD39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963"/>
  </w:style>
  <w:style w:type="character" w:styleId="Hyperlink">
    <w:name w:val="Hyperlink"/>
    <w:basedOn w:val="DefaultParagraphFont"/>
    <w:uiPriority w:val="99"/>
    <w:unhideWhenUsed/>
    <w:rsid w:val="003153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3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7E78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D45AC"/>
  </w:style>
  <w:style w:type="character" w:customStyle="1" w:styleId="Heading1Char">
    <w:name w:val="Heading 1 Char"/>
    <w:basedOn w:val="DefaultParagraphFont"/>
    <w:link w:val="Heading1"/>
    <w:uiPriority w:val="9"/>
    <w:rsid w:val="00DA2A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2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v2n3cCPom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4dBOvG6kqU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As6_76a_4c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TmpChy7S28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CotBJZ4kM_k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aruka/Library/Group%20Containers/UBF8T346G9.Office/User%20Content.localized/Templates.localized/School%20work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work .dotx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SELVARAJAH, HARRIESH (UG)</cp:lastModifiedBy>
  <cp:revision>3</cp:revision>
  <dcterms:created xsi:type="dcterms:W3CDTF">2024-03-18T01:53:00Z</dcterms:created>
  <dcterms:modified xsi:type="dcterms:W3CDTF">2025-06-29T18:32:00Z</dcterms:modified>
</cp:coreProperties>
</file>